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28" w:rsidRPr="00C80F9A" w:rsidRDefault="002B2028" w:rsidP="002B2028">
      <w:pPr>
        <w:pStyle w:val="Header"/>
        <w:jc w:val="center"/>
        <w:rPr>
          <w:b/>
          <w:sz w:val="28"/>
          <w:szCs w:val="28"/>
        </w:rPr>
      </w:pPr>
      <w:r w:rsidRPr="00C80F9A">
        <w:rPr>
          <w:b/>
          <w:sz w:val="28"/>
          <w:szCs w:val="28"/>
        </w:rPr>
        <w:t>Accessibil</w:t>
      </w:r>
      <w:r>
        <w:rPr>
          <w:b/>
          <w:sz w:val="28"/>
          <w:szCs w:val="28"/>
        </w:rPr>
        <w:t xml:space="preserve">ity of Websites When Considering </w:t>
      </w:r>
      <w:r w:rsidRPr="00C80F9A">
        <w:rPr>
          <w:b/>
          <w:sz w:val="28"/>
          <w:szCs w:val="28"/>
        </w:rPr>
        <w:t>Web Site Design</w:t>
      </w:r>
    </w:p>
    <w:p w:rsidR="002B2028" w:rsidRDefault="002B2028"/>
    <w:p w:rsidR="00F85C62" w:rsidRDefault="00C80F9A">
      <w:r>
        <w:t xml:space="preserve">When creating a website it is important to acknowledge that some users may have </w:t>
      </w:r>
      <w:r w:rsidR="00234B09">
        <w:t xml:space="preserve">accessibility </w:t>
      </w:r>
      <w:r>
        <w:t>issues that could hinder their use and understanding of your website.</w:t>
      </w:r>
      <w:r w:rsidR="00F85C62">
        <w:t xml:space="preserve"> Good website </w:t>
      </w:r>
      <w:r w:rsidR="00586487">
        <w:t>design requires</w:t>
      </w:r>
      <w:r w:rsidR="007505B4">
        <w:t xml:space="preserve"> consideration </w:t>
      </w:r>
      <w:r w:rsidR="0024051C">
        <w:t>of access issues that</w:t>
      </w:r>
      <w:r w:rsidR="00820354">
        <w:t xml:space="preserve"> users may experience</w:t>
      </w:r>
      <w:r w:rsidR="007505B4">
        <w:t>. This will help to ensure that barriers to access are overcome and that your website has a broader, more diverse, audience.</w:t>
      </w:r>
    </w:p>
    <w:p w:rsidR="006F628F" w:rsidRDefault="00C80F9A">
      <w:r>
        <w:t xml:space="preserve"> Users with</w:t>
      </w:r>
      <w:r w:rsidR="00586487">
        <w:t xml:space="preserve"> who may have</w:t>
      </w:r>
      <w:r>
        <w:t xml:space="preserve"> accessibility issues could </w:t>
      </w:r>
      <w:r w:rsidR="00586487">
        <w:t>include</w:t>
      </w:r>
      <w:r w:rsidR="00820354">
        <w:t xml:space="preserve"> those with disabilities</w:t>
      </w:r>
      <w:r w:rsidR="00586487">
        <w:t>;</w:t>
      </w:r>
      <w:r>
        <w:t xml:space="preserve"> </w:t>
      </w:r>
    </w:p>
    <w:p w:rsidR="00C80F9A" w:rsidRDefault="00234B09" w:rsidP="00C80F9A">
      <w:pPr>
        <w:pStyle w:val="ListParagraph"/>
        <w:numPr>
          <w:ilvl w:val="0"/>
          <w:numId w:val="2"/>
        </w:numPr>
      </w:pPr>
      <w:r>
        <w:t>Visual im</w:t>
      </w:r>
      <w:r w:rsidR="00F85C62">
        <w:t xml:space="preserve">pairments including </w:t>
      </w:r>
      <w:r>
        <w:t>blindness</w:t>
      </w:r>
      <w:r w:rsidR="00F85C62">
        <w:t xml:space="preserve"> (full and partial), and </w:t>
      </w:r>
      <w:r>
        <w:t xml:space="preserve">colour blindness </w:t>
      </w:r>
    </w:p>
    <w:p w:rsidR="00F85C62" w:rsidRDefault="00F85C62" w:rsidP="00C80F9A">
      <w:pPr>
        <w:pStyle w:val="ListParagraph"/>
        <w:numPr>
          <w:ilvl w:val="0"/>
          <w:numId w:val="2"/>
        </w:numPr>
      </w:pPr>
      <w:r>
        <w:t xml:space="preserve">Learning difficulties </w:t>
      </w:r>
    </w:p>
    <w:p w:rsidR="00F85C62" w:rsidRDefault="00F85C62" w:rsidP="00C80F9A">
      <w:pPr>
        <w:pStyle w:val="ListParagraph"/>
        <w:numPr>
          <w:ilvl w:val="0"/>
          <w:numId w:val="2"/>
        </w:numPr>
      </w:pPr>
      <w:r>
        <w:t xml:space="preserve">Auditory impairments </w:t>
      </w:r>
    </w:p>
    <w:p w:rsidR="00907B4D" w:rsidRDefault="00907B4D" w:rsidP="00C80F9A">
      <w:pPr>
        <w:pStyle w:val="ListParagraph"/>
        <w:numPr>
          <w:ilvl w:val="0"/>
          <w:numId w:val="2"/>
        </w:numPr>
      </w:pPr>
      <w:r>
        <w:t xml:space="preserve">Seizures/ photosensitive reactions  </w:t>
      </w:r>
    </w:p>
    <w:p w:rsidR="00F85C62" w:rsidRDefault="00F85C62" w:rsidP="00F85C62">
      <w:r>
        <w:t>Users of your website may require additional equipment or software to access your website.</w:t>
      </w:r>
      <w:r w:rsidR="00586487">
        <w:t xml:space="preserve"> </w:t>
      </w:r>
      <w:r>
        <w:t>This could include;</w:t>
      </w:r>
    </w:p>
    <w:p w:rsidR="00F85C62" w:rsidRDefault="00586487" w:rsidP="00F85C62">
      <w:pPr>
        <w:pStyle w:val="ListParagraph"/>
        <w:numPr>
          <w:ilvl w:val="0"/>
          <w:numId w:val="3"/>
        </w:numPr>
      </w:pPr>
      <w:r>
        <w:t>Braille</w:t>
      </w:r>
      <w:r w:rsidR="00F85C62">
        <w:t xml:space="preserve"> Keyboards </w:t>
      </w:r>
    </w:p>
    <w:p w:rsidR="00F85C62" w:rsidRDefault="00F85C62" w:rsidP="00F85C62">
      <w:pPr>
        <w:pStyle w:val="ListParagraph"/>
        <w:numPr>
          <w:ilvl w:val="0"/>
          <w:numId w:val="3"/>
        </w:numPr>
      </w:pPr>
      <w:r>
        <w:t xml:space="preserve">Eye trackers </w:t>
      </w:r>
    </w:p>
    <w:p w:rsidR="00F85C62" w:rsidRDefault="00F85C62" w:rsidP="00F85C62">
      <w:pPr>
        <w:pStyle w:val="ListParagraph"/>
        <w:numPr>
          <w:ilvl w:val="0"/>
          <w:numId w:val="3"/>
        </w:numPr>
      </w:pPr>
      <w:r>
        <w:t xml:space="preserve">Voice recognition </w:t>
      </w:r>
    </w:p>
    <w:p w:rsidR="00F85C62" w:rsidRDefault="00F85C62" w:rsidP="00F85C62">
      <w:pPr>
        <w:pStyle w:val="ListParagraph"/>
        <w:numPr>
          <w:ilvl w:val="0"/>
          <w:numId w:val="3"/>
        </w:numPr>
      </w:pPr>
      <w:r>
        <w:t xml:space="preserve">Screen readers </w:t>
      </w:r>
    </w:p>
    <w:p w:rsidR="00F85C62" w:rsidRDefault="00F85C62" w:rsidP="00F85C62">
      <w:pPr>
        <w:pStyle w:val="ListParagraph"/>
        <w:numPr>
          <w:ilvl w:val="0"/>
          <w:numId w:val="3"/>
        </w:numPr>
      </w:pPr>
      <w:r>
        <w:t xml:space="preserve">Translation software </w:t>
      </w:r>
      <w:r w:rsidR="002B2028">
        <w:t xml:space="preserve">for speakers of other languages  </w:t>
      </w:r>
    </w:p>
    <w:p w:rsidR="00B424D1" w:rsidRDefault="00B424D1" w:rsidP="00B424D1">
      <w:r>
        <w:t>Users with access issues do not just include those with disabilities. Other issues can limit accessibility including;</w:t>
      </w:r>
    </w:p>
    <w:p w:rsidR="00B424D1" w:rsidRDefault="00B424D1" w:rsidP="00B424D1">
      <w:pPr>
        <w:pStyle w:val="ListParagraph"/>
        <w:numPr>
          <w:ilvl w:val="0"/>
          <w:numId w:val="5"/>
        </w:numPr>
      </w:pPr>
      <w:r>
        <w:t xml:space="preserve">Slow internet connection </w:t>
      </w:r>
    </w:p>
    <w:p w:rsidR="00B424D1" w:rsidRDefault="004F5A20" w:rsidP="00B424D1">
      <w:pPr>
        <w:pStyle w:val="ListParagraph"/>
        <w:numPr>
          <w:ilvl w:val="0"/>
          <w:numId w:val="5"/>
        </w:numPr>
      </w:pPr>
      <w:r>
        <w:t xml:space="preserve">Temporary issues such not being able to watch videos/ listen to audio due to the environment they are in e.g. at work, commuting </w:t>
      </w:r>
    </w:p>
    <w:p w:rsidR="00BF44CC" w:rsidRDefault="004F5A20" w:rsidP="00BF44CC">
      <w:pPr>
        <w:pStyle w:val="ListParagraph"/>
        <w:numPr>
          <w:ilvl w:val="0"/>
          <w:numId w:val="5"/>
        </w:numPr>
      </w:pPr>
      <w:r>
        <w:t>Using devices with small screens such mobile phones and tablets</w:t>
      </w:r>
    </w:p>
    <w:p w:rsidR="00820354" w:rsidRDefault="00820354" w:rsidP="00BF44CC">
      <w:pPr>
        <w:pStyle w:val="ListParagraph"/>
        <w:numPr>
          <w:ilvl w:val="0"/>
          <w:numId w:val="5"/>
        </w:numPr>
      </w:pPr>
      <w:r>
        <w:t xml:space="preserve">Language differences </w:t>
      </w:r>
    </w:p>
    <w:p w:rsidR="00BF44CC" w:rsidRDefault="00BF44CC" w:rsidP="00BF44CC">
      <w:r>
        <w:t>There are various ways to ensure your website is accessible. On a basic level you can use large</w:t>
      </w:r>
      <w:r w:rsidR="00914D39">
        <w:t>, clean lined</w:t>
      </w:r>
      <w:r>
        <w:t xml:space="preserve"> text, a clear uncluttered</w:t>
      </w:r>
      <w:r w:rsidR="00820354">
        <w:t xml:space="preserve"> and structured</w:t>
      </w:r>
      <w:r>
        <w:t xml:space="preserve"> layout, </w:t>
      </w:r>
      <w:r w:rsidR="00E64CE0">
        <w:t xml:space="preserve">text </w:t>
      </w:r>
      <w:r>
        <w:t>to explain the subject matter of images</w:t>
      </w:r>
      <w:r w:rsidR="00656858">
        <w:t xml:space="preserve"> as well as</w:t>
      </w:r>
      <w:r w:rsidR="00820354">
        <w:t xml:space="preserve"> videos that are subtitled or make use of sign language. </w:t>
      </w:r>
      <w:r w:rsidR="00656858">
        <w:t xml:space="preserve"> At a more advanced level</w:t>
      </w:r>
      <w:r w:rsidR="00E64CE0">
        <w:t xml:space="preserve">, </w:t>
      </w:r>
      <w:r w:rsidR="00815A0F">
        <w:t>software or bespoke</w:t>
      </w:r>
      <w:r w:rsidR="00E64CE0">
        <w:t xml:space="preserve"> </w:t>
      </w:r>
      <w:r w:rsidR="00656858">
        <w:t xml:space="preserve">coding </w:t>
      </w:r>
      <w:r w:rsidR="00815A0F">
        <w:t>mark-up</w:t>
      </w:r>
      <w:r w:rsidR="00656858">
        <w:t xml:space="preserve"> language </w:t>
      </w:r>
      <w:r w:rsidR="00815A0F">
        <w:t xml:space="preserve">can used or </w:t>
      </w:r>
      <w:r w:rsidR="0024051C">
        <w:t xml:space="preserve">created by the website designer to help interface with assistive software and products. </w:t>
      </w:r>
    </w:p>
    <w:p w:rsidR="00815A0F" w:rsidRDefault="00815A0F" w:rsidP="00BF44CC">
      <w:r>
        <w:t>References;</w:t>
      </w:r>
    </w:p>
    <w:p w:rsidR="00815A0F" w:rsidRDefault="00914D39" w:rsidP="00BF44CC">
      <w:hyperlink r:id="rId8" w:history="1">
        <w:r w:rsidR="00815A0F" w:rsidRPr="00457586">
          <w:rPr>
            <w:rStyle w:val="Hyperlink"/>
          </w:rPr>
          <w:t>https://www.w3.org/WAI/standards-guidelines/</w:t>
        </w:r>
      </w:hyperlink>
      <w:bookmarkStart w:id="0" w:name="_GoBack"/>
      <w:bookmarkEnd w:id="0"/>
    </w:p>
    <w:p w:rsidR="00815A0F" w:rsidRDefault="00914D39" w:rsidP="00BF44CC">
      <w:hyperlink r:id="rId9" w:history="1">
        <w:r w:rsidR="00815A0F" w:rsidRPr="00457586">
          <w:rPr>
            <w:rStyle w:val="Hyperlink"/>
          </w:rPr>
          <w:t>https://www.bbc.co.uk/bitesize/guides/zxgkxnb/revision/8</w:t>
        </w:r>
      </w:hyperlink>
      <w:r w:rsidR="00815A0F">
        <w:t xml:space="preserve"> </w:t>
      </w:r>
    </w:p>
    <w:p w:rsidR="00656858" w:rsidRDefault="00656858" w:rsidP="00BF44CC"/>
    <w:p w:rsidR="00F85C62" w:rsidRDefault="00F85C62" w:rsidP="00F85C62"/>
    <w:sectPr w:rsidR="00F85C6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0F0" w:rsidRDefault="00DC30F0" w:rsidP="00C80F9A">
      <w:pPr>
        <w:spacing w:after="0" w:line="240" w:lineRule="auto"/>
      </w:pPr>
      <w:r>
        <w:separator/>
      </w:r>
    </w:p>
  </w:endnote>
  <w:endnote w:type="continuationSeparator" w:id="0">
    <w:p w:rsidR="00DC30F0" w:rsidRDefault="00DC30F0" w:rsidP="00C80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0F0" w:rsidRDefault="00DC30F0" w:rsidP="00C80F9A">
      <w:pPr>
        <w:spacing w:after="0" w:line="240" w:lineRule="auto"/>
      </w:pPr>
      <w:r>
        <w:separator/>
      </w:r>
    </w:p>
  </w:footnote>
  <w:footnote w:type="continuationSeparator" w:id="0">
    <w:p w:rsidR="00DC30F0" w:rsidRDefault="00DC30F0" w:rsidP="00C80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028" w:rsidRDefault="002B2028" w:rsidP="002B2028">
    <w:pPr>
      <w:pStyle w:val="Header"/>
      <w:jc w:val="right"/>
    </w:pPr>
    <w:r>
      <w:t>Rachael Ferris 12.</w:t>
    </w:r>
    <w:r>
      <w:t xml:space="preserve">12.21 </w:t>
    </w:r>
  </w:p>
  <w:p w:rsidR="002B2028" w:rsidRPr="002B2028" w:rsidRDefault="002B2028" w:rsidP="002B202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3E40"/>
    <w:multiLevelType w:val="hybridMultilevel"/>
    <w:tmpl w:val="D91E0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E4027"/>
    <w:multiLevelType w:val="hybridMultilevel"/>
    <w:tmpl w:val="A0240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05A18"/>
    <w:multiLevelType w:val="hybridMultilevel"/>
    <w:tmpl w:val="38103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F68CA"/>
    <w:multiLevelType w:val="hybridMultilevel"/>
    <w:tmpl w:val="ACC22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252FA"/>
    <w:multiLevelType w:val="hybridMultilevel"/>
    <w:tmpl w:val="034A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9A"/>
    <w:rsid w:val="00094C5A"/>
    <w:rsid w:val="00234B09"/>
    <w:rsid w:val="0024051C"/>
    <w:rsid w:val="002B2028"/>
    <w:rsid w:val="004F5A20"/>
    <w:rsid w:val="00586487"/>
    <w:rsid w:val="00656858"/>
    <w:rsid w:val="007505B4"/>
    <w:rsid w:val="007577A1"/>
    <w:rsid w:val="00815A0F"/>
    <w:rsid w:val="00820354"/>
    <w:rsid w:val="00907B4D"/>
    <w:rsid w:val="00914D39"/>
    <w:rsid w:val="00B424D1"/>
    <w:rsid w:val="00BF44CC"/>
    <w:rsid w:val="00C80F9A"/>
    <w:rsid w:val="00DC30F0"/>
    <w:rsid w:val="00E64CE0"/>
    <w:rsid w:val="00F8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9A"/>
  </w:style>
  <w:style w:type="paragraph" w:styleId="Footer">
    <w:name w:val="footer"/>
    <w:basedOn w:val="Normal"/>
    <w:link w:val="FooterChar"/>
    <w:uiPriority w:val="99"/>
    <w:unhideWhenUsed/>
    <w:rsid w:val="00C80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9A"/>
  </w:style>
  <w:style w:type="paragraph" w:styleId="ListParagraph">
    <w:name w:val="List Paragraph"/>
    <w:basedOn w:val="Normal"/>
    <w:uiPriority w:val="34"/>
    <w:qFormat/>
    <w:rsid w:val="00C80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A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9A"/>
  </w:style>
  <w:style w:type="paragraph" w:styleId="Footer">
    <w:name w:val="footer"/>
    <w:basedOn w:val="Normal"/>
    <w:link w:val="FooterChar"/>
    <w:uiPriority w:val="99"/>
    <w:unhideWhenUsed/>
    <w:rsid w:val="00C80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9A"/>
  </w:style>
  <w:style w:type="paragraph" w:styleId="ListParagraph">
    <w:name w:val="List Paragraph"/>
    <w:basedOn w:val="Normal"/>
    <w:uiPriority w:val="34"/>
    <w:qFormat/>
    <w:rsid w:val="00C80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A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standards-guideline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bc.co.uk/bitesize/guides/zxgkxnb/revision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BA5491D1</Template>
  <TotalTime>9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Rachael Ferris</cp:lastModifiedBy>
  <cp:revision>5</cp:revision>
  <dcterms:created xsi:type="dcterms:W3CDTF">2021-12-30T13:02:00Z</dcterms:created>
  <dcterms:modified xsi:type="dcterms:W3CDTF">2021-12-30T13:09:00Z</dcterms:modified>
</cp:coreProperties>
</file>